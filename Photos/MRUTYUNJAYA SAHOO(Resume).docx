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right" w:tblpY="31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492"/>
        <w:gridCol w:w="6470"/>
      </w:tblGrid>
      <w:tr w:rsidR="001B2ABD" w14:paraId="4B060AA3" w14:textId="77777777" w:rsidTr="00193EA9">
        <w:trPr>
          <w:trHeight w:val="4410"/>
        </w:trPr>
        <w:tc>
          <w:tcPr>
            <w:tcW w:w="3828" w:type="dxa"/>
            <w:vAlign w:val="bottom"/>
          </w:tcPr>
          <w:p w14:paraId="1F30D69E" w14:textId="1078BB6F" w:rsidR="001B2ABD" w:rsidRPr="00EB45D5" w:rsidRDefault="00696A1F" w:rsidP="00EB45D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2BB4F25" wp14:editId="474983EA">
                  <wp:extent cx="2139950" cy="2392313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69" cy="239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2FA62099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581AE3C" w14:textId="461232A2" w:rsidR="001B2ABD" w:rsidRPr="00AA04E6" w:rsidRDefault="00EB45D5" w:rsidP="001B7070">
            <w:pPr>
              <w:pStyle w:val="Title"/>
              <w:jc w:val="both"/>
              <w:rPr>
                <w:sz w:val="72"/>
                <w:szCs w:val="72"/>
              </w:rPr>
            </w:pPr>
            <w:r w:rsidRPr="00AA04E6">
              <w:rPr>
                <w:sz w:val="72"/>
                <w:szCs w:val="72"/>
              </w:rPr>
              <w:t>M</w:t>
            </w:r>
            <w:r w:rsidR="00322330" w:rsidRPr="00AA04E6">
              <w:rPr>
                <w:sz w:val="72"/>
                <w:szCs w:val="72"/>
              </w:rPr>
              <w:t>RUTYUNJAYA SAHOO</w:t>
            </w:r>
          </w:p>
        </w:tc>
      </w:tr>
      <w:tr w:rsidR="001B2ABD" w14:paraId="5B80887E" w14:textId="77777777" w:rsidTr="00193EA9">
        <w:tc>
          <w:tcPr>
            <w:tcW w:w="3828" w:type="dxa"/>
            <w:shd w:val="clear" w:color="auto" w:fill="F2F2F2" w:themeFill="background1" w:themeFillShade="F2"/>
          </w:tcPr>
          <w:sdt>
            <w:sdtPr>
              <w:rPr>
                <w:rFonts w:ascii="Verdana" w:hAnsi="Verdana"/>
              </w:rPr>
              <w:id w:val="-1711873194"/>
              <w:placeholder>
                <w:docPart w:val="4B4B1E613BCD47C2A5429468D0789096"/>
              </w:placeholder>
              <w:temporary/>
              <w:showingPlcHdr/>
              <w15:appearance w15:val="hidden"/>
            </w:sdtPr>
            <w:sdtContent>
              <w:p w14:paraId="41D2FD0F" w14:textId="77777777" w:rsidR="001B2ABD" w:rsidRPr="00F168CD" w:rsidRDefault="00036450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Profile</w:t>
                </w:r>
              </w:p>
            </w:sdtContent>
          </w:sdt>
          <w:p w14:paraId="1BC9D4A7" w14:textId="5911921B" w:rsidR="00036450" w:rsidRPr="00E07E5A" w:rsidRDefault="00193EA9" w:rsidP="000160C6">
            <w:pPr>
              <w:spacing w:before="240"/>
              <w:rPr>
                <w:rFonts w:ascii="Verdana" w:hAnsi="Verdana" w:cs="Tahoma"/>
                <w:sz w:val="22"/>
              </w:rPr>
            </w:pPr>
            <w:r w:rsidRPr="00193EA9">
              <w:rPr>
                <w:rFonts w:ascii="Verdana" w:hAnsi="Verdana" w:cs="Times New Roman"/>
                <w:sz w:val="22"/>
              </w:rPr>
              <w:t xml:space="preserve">As a dedicated front-end web developer currently pursuing </w:t>
            </w:r>
            <w:r>
              <w:rPr>
                <w:rFonts w:ascii="Verdana" w:hAnsi="Verdana" w:cs="Times New Roman"/>
                <w:sz w:val="22"/>
              </w:rPr>
              <w:t xml:space="preserve">    </w:t>
            </w:r>
            <w:r w:rsidRPr="00193EA9">
              <w:rPr>
                <w:rFonts w:ascii="Verdana" w:hAnsi="Verdana" w:cs="Times New Roman"/>
                <w:sz w:val="22"/>
              </w:rPr>
              <w:t>B.Tech in Computer Science and Engineering</w:t>
            </w:r>
            <w:r w:rsidR="00D47D0A" w:rsidRPr="00193EA9">
              <w:rPr>
                <w:rFonts w:ascii="Verdana" w:hAnsi="Verdana" w:cs="Tahoma"/>
                <w:sz w:val="22"/>
              </w:rPr>
              <w:t xml:space="preserve"> </w:t>
            </w:r>
            <w:r w:rsidR="00D47D0A" w:rsidRPr="00E07E5A">
              <w:rPr>
                <w:rFonts w:ascii="Verdana" w:hAnsi="Verdana" w:cs="Tahoma"/>
                <w:sz w:val="22"/>
              </w:rPr>
              <w:t>with</w:t>
            </w:r>
            <w:r w:rsidR="00F179DE" w:rsidRPr="00E07E5A">
              <w:rPr>
                <w:rFonts w:ascii="Verdana" w:hAnsi="Verdana" w:cs="Tahoma"/>
                <w:sz w:val="22"/>
              </w:rPr>
              <w:t xml:space="preserve"> </w:t>
            </w:r>
            <w:r>
              <w:rPr>
                <w:rFonts w:ascii="Verdana" w:hAnsi="Verdana" w:cs="Tahoma"/>
                <w:sz w:val="22"/>
              </w:rPr>
              <w:t>skills</w:t>
            </w:r>
            <w:r w:rsidR="00865AA9" w:rsidRPr="00E07E5A">
              <w:rPr>
                <w:rFonts w:ascii="Verdana" w:hAnsi="Verdana" w:cs="Tahoma"/>
                <w:sz w:val="22"/>
              </w:rPr>
              <w:t xml:space="preserve"> in</w:t>
            </w:r>
            <w:r w:rsidR="00FF2819">
              <w:rPr>
                <w:rFonts w:ascii="Verdana" w:hAnsi="Verdana" w:cs="Tahoma"/>
                <w:sz w:val="22"/>
              </w:rPr>
              <w:t xml:space="preserve"> </w:t>
            </w:r>
            <w:r w:rsidR="0098741F" w:rsidRPr="00E07E5A">
              <w:rPr>
                <w:rFonts w:ascii="Verdana" w:hAnsi="Verdana" w:cs="Tahoma"/>
                <w:sz w:val="22"/>
              </w:rPr>
              <w:t>Python</w:t>
            </w:r>
            <w:r w:rsidR="00AB7614" w:rsidRPr="00E07E5A">
              <w:rPr>
                <w:rFonts w:ascii="Verdana" w:hAnsi="Verdana" w:cs="Tahoma"/>
                <w:sz w:val="22"/>
              </w:rPr>
              <w:t>,</w:t>
            </w:r>
            <w:r w:rsidR="00E07E5A">
              <w:rPr>
                <w:rFonts w:ascii="Verdana" w:hAnsi="Verdana" w:cs="Tahoma"/>
                <w:sz w:val="22"/>
              </w:rPr>
              <w:t xml:space="preserve"> </w:t>
            </w:r>
            <w:r w:rsidR="00E07E5A" w:rsidRPr="00E07E5A">
              <w:rPr>
                <w:rFonts w:ascii="Verdana" w:hAnsi="Verdana" w:cs="Tahoma"/>
                <w:sz w:val="22"/>
              </w:rPr>
              <w:t>JavaScript</w:t>
            </w:r>
            <w:r w:rsidR="00EA0DE6" w:rsidRPr="00E07E5A">
              <w:rPr>
                <w:rFonts w:ascii="Verdana" w:hAnsi="Verdana" w:cs="Tahoma"/>
                <w:sz w:val="22"/>
              </w:rPr>
              <w:t xml:space="preserve">. Interested in full-stack </w:t>
            </w:r>
            <w:r w:rsidR="00FF2819">
              <w:rPr>
                <w:rFonts w:ascii="Verdana" w:hAnsi="Verdana" w:cs="Tahoma"/>
                <w:sz w:val="22"/>
              </w:rPr>
              <w:t>Web-Development</w:t>
            </w:r>
            <w:r w:rsidR="00303C8E" w:rsidRPr="00E07E5A">
              <w:rPr>
                <w:rFonts w:ascii="Verdana" w:hAnsi="Verdana" w:cs="Tahoma"/>
                <w:sz w:val="22"/>
              </w:rPr>
              <w:t xml:space="preserve">. </w:t>
            </w:r>
            <w:r w:rsidR="00834203" w:rsidRPr="00E07E5A">
              <w:rPr>
                <w:rFonts w:ascii="Verdana" w:hAnsi="Verdana" w:cs="Tahoma"/>
                <w:sz w:val="22"/>
              </w:rPr>
              <w:t xml:space="preserve">I also believe that </w:t>
            </w:r>
            <w:r w:rsidR="003974B8" w:rsidRPr="00E07E5A">
              <w:rPr>
                <w:rFonts w:ascii="Verdana" w:hAnsi="Verdana" w:cs="Tahoma"/>
                <w:sz w:val="22"/>
              </w:rPr>
              <w:t xml:space="preserve">I will be a great addition to the team </w:t>
            </w:r>
            <w:r w:rsidR="00C84362" w:rsidRPr="00E07E5A">
              <w:rPr>
                <w:rFonts w:ascii="Verdana" w:hAnsi="Verdana" w:cs="Tahoma"/>
                <w:sz w:val="22"/>
              </w:rPr>
              <w:t xml:space="preserve">and excited to </w:t>
            </w:r>
            <w:r w:rsidR="00B215C6" w:rsidRPr="00E07E5A">
              <w:rPr>
                <w:rFonts w:ascii="Verdana" w:hAnsi="Verdana" w:cs="Tahoma"/>
                <w:sz w:val="22"/>
              </w:rPr>
              <w:t>learn as much as I can by doing.</w:t>
            </w:r>
          </w:p>
          <w:sdt>
            <w:sdtPr>
              <w:rPr>
                <w:rFonts w:ascii="Verdana" w:hAnsi="Verdana"/>
              </w:rPr>
              <w:id w:val="-1954003311"/>
              <w:placeholder>
                <w:docPart w:val="EC594DD873A94BD9B98E8F3BFFA02499"/>
              </w:placeholder>
              <w:temporary/>
              <w:showingPlcHdr/>
              <w15:appearance w15:val="hidden"/>
            </w:sdtPr>
            <w:sdtContent>
              <w:p w14:paraId="28EFC6FD" w14:textId="77777777" w:rsidR="00036450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Contact</w:t>
                </w:r>
              </w:p>
            </w:sdtContent>
          </w:sdt>
          <w:p w14:paraId="76843C15" w14:textId="2303A3EE" w:rsidR="004D3011" w:rsidRPr="00F168CD" w:rsidRDefault="003311AF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ADDRESS</w:t>
            </w:r>
            <w:r w:rsidR="00D22FAC">
              <w:rPr>
                <w:rFonts w:ascii="Verdana" w:hAnsi="Verdana"/>
                <w:sz w:val="22"/>
              </w:rPr>
              <w:t>:</w:t>
            </w:r>
          </w:p>
          <w:p w14:paraId="5C6C6BFC" w14:textId="7189DA99" w:rsidR="00BA1F68" w:rsidRPr="00F168CD" w:rsidRDefault="00535196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Madan</w:t>
            </w:r>
            <w:r w:rsidR="00956319" w:rsidRPr="00F168CD">
              <w:rPr>
                <w:rFonts w:ascii="Verdana" w:hAnsi="Verdana"/>
                <w:sz w:val="22"/>
              </w:rPr>
              <w:t>pur, Bhubaneswar, Odisha,</w:t>
            </w:r>
          </w:p>
          <w:p w14:paraId="006B98EF" w14:textId="19D17AA9" w:rsidR="006B2852" w:rsidRDefault="00F168CD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752054</w:t>
            </w:r>
          </w:p>
          <w:p w14:paraId="145B5367" w14:textId="77777777" w:rsidR="00F168CD" w:rsidRPr="00F168CD" w:rsidRDefault="00F168CD" w:rsidP="00EB45D5">
            <w:pPr>
              <w:rPr>
                <w:rFonts w:ascii="Verdana" w:hAnsi="Verdana"/>
                <w:sz w:val="22"/>
              </w:rPr>
            </w:pPr>
          </w:p>
          <w:p w14:paraId="2BB9A880" w14:textId="77777777" w:rsidR="00813BD4" w:rsidRPr="00F168CD" w:rsidRDefault="00000000" w:rsidP="00EB45D5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40260293"/>
                <w:placeholder>
                  <w:docPart w:val="886095840BBE4B09B43D326A996D4413"/>
                </w:placeholder>
                <w:temporary/>
                <w:showingPlcHdr/>
                <w15:appearance w15:val="hidden"/>
              </w:sdtPr>
              <w:sdtContent>
                <w:r w:rsidR="004D3011" w:rsidRPr="003B5D3A">
                  <w:rPr>
                    <w:rFonts w:ascii="Verdana" w:hAnsi="Verdana"/>
                    <w:b/>
                    <w:bCs/>
                    <w:sz w:val="24"/>
                    <w:szCs w:val="24"/>
                  </w:rPr>
                  <w:t>EMAIL:</w:t>
                </w:r>
              </w:sdtContent>
            </w:sdt>
          </w:p>
          <w:p w14:paraId="45EF7DFD" w14:textId="70F61612" w:rsidR="00036450" w:rsidRPr="00D22FAC" w:rsidRDefault="00AB108E" w:rsidP="0052034F">
            <w:pPr>
              <w:pStyle w:val="NoSpacing"/>
              <w:rPr>
                <w:rStyle w:val="Hyperlink"/>
                <w:rFonts w:ascii="Verdana" w:hAnsi="Verdana"/>
                <w:color w:val="auto"/>
                <w:sz w:val="22"/>
                <w:u w:val="none"/>
              </w:rPr>
            </w:pPr>
            <w:r w:rsidRPr="00D22FAC">
              <w:rPr>
                <w:rFonts w:ascii="Verdana" w:hAnsi="Verdana"/>
                <w:sz w:val="22"/>
              </w:rPr>
              <w:t>mrutyunjayasahoo0112@gmail.com</w:t>
            </w:r>
          </w:p>
          <w:sdt>
            <w:sdtPr>
              <w:rPr>
                <w:rFonts w:ascii="Verdana" w:hAnsi="Verdana"/>
              </w:rPr>
              <w:id w:val="-1444214663"/>
              <w:placeholder>
                <w:docPart w:val="B119236BCAFB449F98D37C61566C5D1A"/>
              </w:placeholder>
              <w:temporary/>
              <w:showingPlcHdr/>
              <w15:appearance w15:val="hidden"/>
            </w:sdtPr>
            <w:sdtContent>
              <w:p w14:paraId="0FC12496" w14:textId="77777777" w:rsidR="004D3011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Hobbies</w:t>
                </w:r>
              </w:p>
            </w:sdtContent>
          </w:sdt>
          <w:p w14:paraId="24095022" w14:textId="7013CEC0" w:rsidR="005642A6" w:rsidRPr="00D22FAC" w:rsidRDefault="005642A6" w:rsidP="005642A6">
            <w:pPr>
              <w:rPr>
                <w:rFonts w:ascii="Verdana" w:hAnsi="Verdana"/>
                <w:sz w:val="22"/>
              </w:rPr>
            </w:pPr>
            <w:r w:rsidRPr="00D22FAC">
              <w:rPr>
                <w:rFonts w:ascii="Verdana" w:hAnsi="Verdana"/>
                <w:sz w:val="22"/>
              </w:rPr>
              <w:t>Photography</w:t>
            </w:r>
            <w:r w:rsidR="00FF2819">
              <w:rPr>
                <w:rFonts w:ascii="Verdana" w:hAnsi="Verdana"/>
                <w:sz w:val="22"/>
              </w:rPr>
              <w:t xml:space="preserve"> </w:t>
            </w:r>
          </w:p>
          <w:p w14:paraId="4061847B" w14:textId="77777777" w:rsidR="00197991" w:rsidRDefault="003B5D3A" w:rsidP="00EB45D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Listening to music </w:t>
            </w:r>
          </w:p>
          <w:p w14:paraId="16FCBD91" w14:textId="77777777" w:rsidR="003B5D3A" w:rsidRDefault="003B5D3A" w:rsidP="00EB45D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Exercise </w:t>
            </w:r>
          </w:p>
          <w:p w14:paraId="5B8F643A" w14:textId="68EBB1EC" w:rsidR="00FF1D1E" w:rsidRPr="003B5D3A" w:rsidRDefault="00FF1D1E" w:rsidP="00EB45D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Video Editing </w:t>
            </w:r>
          </w:p>
        </w:tc>
        <w:tc>
          <w:tcPr>
            <w:tcW w:w="492" w:type="dxa"/>
          </w:tcPr>
          <w:p w14:paraId="2704FCF3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Verdana" w:hAnsi="Verdana"/>
              </w:rPr>
              <w:id w:val="1049110328"/>
              <w:placeholder>
                <w:docPart w:val="1B3FCBDBDBA9494DA28A0A17FE0DE03D"/>
              </w:placeholder>
              <w:temporary/>
              <w:showingPlcHdr/>
              <w15:appearance w15:val="hidden"/>
            </w:sdtPr>
            <w:sdtContent>
              <w:p w14:paraId="1C9293C9" w14:textId="604BA9C1" w:rsidR="00036450" w:rsidRPr="00C56DED" w:rsidRDefault="00E25A26" w:rsidP="006E0C57">
                <w:pPr>
                  <w:pStyle w:val="Heading2"/>
                  <w:rPr>
                    <w:rFonts w:ascii="Verdana" w:hAnsi="Verdana"/>
                  </w:rPr>
                </w:pPr>
                <w:r w:rsidRPr="00C56DE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p>
            </w:sdtContent>
          </w:sdt>
          <w:p w14:paraId="3E3C4DBA" w14:textId="4686C74A" w:rsidR="00036450" w:rsidRPr="00B659D4" w:rsidRDefault="00F42EA6" w:rsidP="00FF1615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B659D4">
              <w:rPr>
                <w:rFonts w:ascii="Verdana" w:hAnsi="Verdana"/>
                <w:b/>
                <w:bCs/>
                <w:sz w:val="22"/>
              </w:rPr>
              <w:t>2021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6D4CA2" w:rsidRPr="00B659D4">
              <w:rPr>
                <w:rFonts w:ascii="Verdana" w:hAnsi="Verdana"/>
                <w:b/>
                <w:bCs/>
                <w:sz w:val="22"/>
              </w:rPr>
              <w:t>–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Pr="00B659D4">
              <w:rPr>
                <w:rFonts w:ascii="Verdana" w:hAnsi="Verdana"/>
                <w:b/>
                <w:bCs/>
                <w:sz w:val="22"/>
              </w:rPr>
              <w:t>2025</w:t>
            </w:r>
          </w:p>
          <w:p w14:paraId="58952311" w14:textId="1118F8F9" w:rsidR="00036450" w:rsidRDefault="00E01D1D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 xml:space="preserve">Gandhi Institution </w:t>
            </w:r>
            <w:r w:rsidR="006F1960" w:rsidRPr="00C56DED">
              <w:rPr>
                <w:rFonts w:ascii="Verdana" w:hAnsi="Verdana"/>
                <w:sz w:val="22"/>
              </w:rPr>
              <w:t>for Technology Advancement</w:t>
            </w:r>
          </w:p>
          <w:p w14:paraId="241905B2" w14:textId="10C02E3F" w:rsidR="00D85EEA" w:rsidRPr="00D85EEA" w:rsidRDefault="00D85EEA" w:rsidP="00D85EEA">
            <w:pPr>
              <w:pStyle w:val="ListParagraph"/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 xml:space="preserve">CGPA: </w:t>
            </w:r>
            <w:r>
              <w:rPr>
                <w:rFonts w:ascii="Verdana" w:hAnsi="Verdana"/>
                <w:sz w:val="22"/>
              </w:rPr>
              <w:t>9.1</w:t>
            </w:r>
          </w:p>
          <w:p w14:paraId="46EE703F" w14:textId="557A102F" w:rsidR="00AA6AFB" w:rsidRPr="00C56DED" w:rsidRDefault="00AA6AFB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Bhubaneswar</w:t>
            </w:r>
            <w:r w:rsidR="00883AF6" w:rsidRPr="00C56DED">
              <w:rPr>
                <w:rFonts w:ascii="Verdana" w:hAnsi="Verdana"/>
                <w:sz w:val="22"/>
              </w:rPr>
              <w:t>,</w:t>
            </w:r>
            <w:r w:rsidR="00D85EEA">
              <w:rPr>
                <w:rFonts w:ascii="Verdana" w:hAnsi="Verdana"/>
                <w:sz w:val="22"/>
              </w:rPr>
              <w:t xml:space="preserve"> Khorda,</w:t>
            </w:r>
            <w:r w:rsidR="00883AF6" w:rsidRPr="00C56DED">
              <w:rPr>
                <w:rFonts w:ascii="Verdana" w:hAnsi="Verdana"/>
                <w:sz w:val="22"/>
              </w:rPr>
              <w:t xml:space="preserve"> Odisha, 752054</w:t>
            </w:r>
          </w:p>
          <w:p w14:paraId="5F12889E" w14:textId="77777777" w:rsidR="00B659D4" w:rsidRDefault="00B659D4" w:rsidP="00B659D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7FA47E02" w14:textId="0563C1E8" w:rsidR="00036450" w:rsidRPr="007C79C4" w:rsidRDefault="00C7181F" w:rsidP="003B6B3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2019 – 2021</w:t>
            </w:r>
          </w:p>
          <w:p w14:paraId="3244117F" w14:textId="4C1D0558" w:rsidR="003B6B36" w:rsidRPr="00D85EEA" w:rsidRDefault="00D85EEA" w:rsidP="00D85EEA">
            <w:pPr>
              <w:ind w:left="36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 </w:t>
            </w:r>
            <w:r w:rsidR="00650859" w:rsidRPr="00D85EEA">
              <w:rPr>
                <w:rFonts w:ascii="Verdana" w:hAnsi="Verdana"/>
                <w:sz w:val="22"/>
              </w:rPr>
              <w:t>12</w:t>
            </w:r>
            <w:r w:rsidR="00650859" w:rsidRPr="00D85EEA">
              <w:rPr>
                <w:rFonts w:ascii="Verdana" w:hAnsi="Verdana"/>
                <w:sz w:val="22"/>
                <w:vertAlign w:val="superscript"/>
              </w:rPr>
              <w:t>th</w:t>
            </w:r>
            <w:r w:rsidR="00650859" w:rsidRPr="00D85EEA">
              <w:rPr>
                <w:rFonts w:ascii="Verdana" w:hAnsi="Verdana"/>
                <w:sz w:val="22"/>
              </w:rPr>
              <w:t>: +2 Science</w:t>
            </w:r>
          </w:p>
          <w:p w14:paraId="2A911524" w14:textId="4FF5C9AA" w:rsidR="00362AAF" w:rsidRDefault="00650859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Elite Insti</w:t>
            </w:r>
            <w:r w:rsidR="00362AAF" w:rsidRPr="00C56DED">
              <w:rPr>
                <w:rFonts w:ascii="Verdana" w:hAnsi="Verdana"/>
                <w:sz w:val="22"/>
              </w:rPr>
              <w:t xml:space="preserve">tute of Science and </w:t>
            </w:r>
            <w:r w:rsidR="00D85EEA" w:rsidRPr="00C56DED">
              <w:rPr>
                <w:rFonts w:ascii="Verdana" w:hAnsi="Verdana"/>
                <w:sz w:val="22"/>
              </w:rPr>
              <w:t>Technology</w:t>
            </w:r>
          </w:p>
          <w:p w14:paraId="346FC436" w14:textId="302CCB46" w:rsidR="002B788D" w:rsidRPr="00C56DED" w:rsidRDefault="00CE68BD" w:rsidP="000C17F5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74%</w:t>
            </w:r>
          </w:p>
          <w:p w14:paraId="41618BD5" w14:textId="5520EB19" w:rsidR="000406F0" w:rsidRPr="00C56DED" w:rsidRDefault="000406F0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Biribati, Cuttack</w:t>
            </w:r>
            <w:r w:rsidR="009D3174" w:rsidRPr="00C56DED">
              <w:rPr>
                <w:rFonts w:ascii="Verdana" w:hAnsi="Verdana"/>
                <w:sz w:val="22"/>
              </w:rPr>
              <w:t>, Odisha,</w:t>
            </w:r>
            <w:r w:rsidR="00207836" w:rsidRPr="00C56DED">
              <w:rPr>
                <w:rFonts w:ascii="Verdana" w:hAnsi="Verdana"/>
                <w:sz w:val="22"/>
              </w:rPr>
              <w:t xml:space="preserve"> </w:t>
            </w:r>
            <w:r w:rsidR="000C17F5" w:rsidRPr="00C56DED">
              <w:rPr>
                <w:rFonts w:ascii="Verdana" w:hAnsi="Verdana"/>
                <w:sz w:val="22"/>
              </w:rPr>
              <w:t>754100</w:t>
            </w:r>
          </w:p>
          <w:p w14:paraId="6FB50F1B" w14:textId="77777777" w:rsidR="007C79C4" w:rsidRDefault="007C79C4" w:rsidP="007C79C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56E6DF97" w14:textId="2088A9EB" w:rsidR="00D52C46" w:rsidRDefault="00D52C46" w:rsidP="00D52C4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</w:t>
            </w:r>
            <w:r w:rsidR="00D85EEA">
              <w:rPr>
                <w:rFonts w:ascii="Verdana" w:hAnsi="Verdana"/>
                <w:b/>
                <w:bCs/>
                <w:sz w:val="22"/>
              </w:rPr>
              <w:t>8</w:t>
            </w:r>
            <w:r w:rsidRPr="007C79C4">
              <w:rPr>
                <w:rFonts w:ascii="Verdana" w:hAnsi="Verdana"/>
                <w:b/>
                <w:bCs/>
                <w:sz w:val="22"/>
              </w:rPr>
              <w:t xml:space="preserve"> – 2019</w:t>
            </w:r>
          </w:p>
          <w:p w14:paraId="022736F6" w14:textId="62FFEA19" w:rsidR="00D85EEA" w:rsidRPr="00D85EEA" w:rsidRDefault="00D85EEA" w:rsidP="00D85EEA">
            <w:r>
              <w:t xml:space="preserve">              </w:t>
            </w:r>
            <w:r w:rsidRPr="00C56DED">
              <w:rPr>
                <w:rFonts w:ascii="Verdana" w:hAnsi="Verdana"/>
                <w:sz w:val="22"/>
              </w:rPr>
              <w:t>1</w:t>
            </w:r>
            <w:r>
              <w:rPr>
                <w:rFonts w:ascii="Verdana" w:hAnsi="Verdana"/>
                <w:sz w:val="22"/>
              </w:rPr>
              <w:t>0</w:t>
            </w:r>
            <w:r w:rsidRPr="00C56DED">
              <w:rPr>
                <w:rFonts w:ascii="Verdana" w:hAnsi="Verdana"/>
                <w:sz w:val="22"/>
                <w:vertAlign w:val="superscript"/>
              </w:rPr>
              <w:t>th</w:t>
            </w:r>
            <w:r>
              <w:rPr>
                <w:rFonts w:ascii="Verdana" w:hAnsi="Verdana"/>
                <w:sz w:val="22"/>
                <w:vertAlign w:val="superscript"/>
              </w:rPr>
              <w:t xml:space="preserve">   </w:t>
            </w:r>
          </w:p>
          <w:p w14:paraId="34D60616" w14:textId="234654DA" w:rsidR="00244F32" w:rsidRDefault="003D06EF" w:rsidP="003E15CC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J</w:t>
            </w:r>
            <w:r w:rsidR="00D85EEA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K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Nodal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="00D85EEA">
              <w:rPr>
                <w:rFonts w:ascii="Verdana" w:hAnsi="Verdana"/>
                <w:sz w:val="22"/>
              </w:rPr>
              <w:t>B</w:t>
            </w:r>
            <w:r w:rsidR="00204A56" w:rsidRPr="00C56DED">
              <w:rPr>
                <w:rFonts w:ascii="Verdana" w:hAnsi="Verdana"/>
                <w:sz w:val="22"/>
              </w:rPr>
              <w:t>idyap</w:t>
            </w:r>
            <w:r w:rsidR="00D85EEA">
              <w:rPr>
                <w:rFonts w:ascii="Verdana" w:hAnsi="Verdana"/>
                <w:sz w:val="22"/>
              </w:rPr>
              <w:t>i</w:t>
            </w:r>
            <w:r w:rsidR="00204A56" w:rsidRPr="00C56DED">
              <w:rPr>
                <w:rFonts w:ascii="Verdana" w:hAnsi="Verdana"/>
                <w:sz w:val="22"/>
              </w:rPr>
              <w:t>tha</w:t>
            </w:r>
          </w:p>
          <w:p w14:paraId="3F13D9F4" w14:textId="4DA24A28" w:rsidR="00CE68BD" w:rsidRPr="00C56DED" w:rsidRDefault="00E43824" w:rsidP="003E15CC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66.5%</w:t>
            </w:r>
          </w:p>
          <w:p w14:paraId="3F3F6EBA" w14:textId="05EA4ABC" w:rsidR="006F5757" w:rsidRPr="00C56DED" w:rsidRDefault="006B052C" w:rsidP="003A320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Ibrisingh</w:t>
            </w:r>
            <w:r w:rsidR="003A320E" w:rsidRPr="00C56DED">
              <w:rPr>
                <w:rFonts w:ascii="Verdana" w:hAnsi="Verdana"/>
                <w:sz w:val="22"/>
              </w:rPr>
              <w:t xml:space="preserve">, </w:t>
            </w:r>
            <w:r w:rsidR="003B034F" w:rsidRPr="00C56DED">
              <w:rPr>
                <w:rFonts w:ascii="Verdana" w:hAnsi="Verdana"/>
                <w:sz w:val="22"/>
              </w:rPr>
              <w:t>Jagatsinh</w:t>
            </w:r>
            <w:r w:rsidR="006A656E" w:rsidRPr="00C56DED">
              <w:rPr>
                <w:rFonts w:ascii="Verdana" w:hAnsi="Verdana"/>
                <w:sz w:val="22"/>
              </w:rPr>
              <w:t>p</w:t>
            </w:r>
            <w:r w:rsidR="003B034F" w:rsidRPr="00C56DED">
              <w:rPr>
                <w:rFonts w:ascii="Verdana" w:hAnsi="Verdana"/>
                <w:sz w:val="22"/>
              </w:rPr>
              <w:t xml:space="preserve">ur, </w:t>
            </w:r>
            <w:r w:rsidR="00DD342D" w:rsidRPr="00C56DED">
              <w:rPr>
                <w:rFonts w:ascii="Verdana" w:hAnsi="Verdana"/>
                <w:sz w:val="22"/>
              </w:rPr>
              <w:t>Odisha, 754139</w:t>
            </w:r>
          </w:p>
          <w:p w14:paraId="70B56D20" w14:textId="77777777" w:rsidR="006F5757" w:rsidRPr="00C56DED" w:rsidRDefault="006F5757" w:rsidP="006F5757">
            <w:pPr>
              <w:rPr>
                <w:rFonts w:ascii="Verdana" w:hAnsi="Verdana"/>
              </w:rPr>
            </w:pPr>
          </w:p>
          <w:sdt>
            <w:sdtPr>
              <w:rPr>
                <w:rFonts w:ascii="Verdana" w:hAnsi="Verdana"/>
              </w:rPr>
              <w:id w:val="1001553383"/>
              <w:placeholder>
                <w:docPart w:val="07AA508901974F018F47605C17833C87"/>
              </w:placeholder>
              <w:temporary/>
              <w:showingPlcHdr/>
              <w15:appearance w15:val="hidden"/>
            </w:sdtPr>
            <w:sdtContent>
              <w:p w14:paraId="114C5F4D" w14:textId="77777777" w:rsidR="00036450" w:rsidRPr="00C56DED" w:rsidRDefault="00036450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Fonts w:ascii="Verdana" w:hAnsi="Verdana"/>
                    <w:sz w:val="28"/>
                    <w:szCs w:val="28"/>
                  </w:rPr>
                  <w:t>WORK EXPERIENCE</w:t>
                </w:r>
              </w:p>
            </w:sdtContent>
          </w:sdt>
          <w:p w14:paraId="0E1D9FA0" w14:textId="50E13413" w:rsidR="00036450" w:rsidRPr="00E43824" w:rsidRDefault="002375D7" w:rsidP="005968B3">
            <w:pPr>
              <w:pStyle w:val="Heading4"/>
              <w:numPr>
                <w:ilvl w:val="0"/>
                <w:numId w:val="2"/>
              </w:numPr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INTERNSHIP</w:t>
            </w:r>
          </w:p>
          <w:p w14:paraId="6A97A473" w14:textId="3D23BDBF" w:rsidR="00BC34B2" w:rsidRDefault="00997145" w:rsidP="005968B3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AICTE</w:t>
            </w:r>
            <w:r w:rsidR="00FF1D1E">
              <w:rPr>
                <w:rFonts w:ascii="Verdana" w:hAnsi="Verdana"/>
                <w:sz w:val="22"/>
              </w:rPr>
              <w:t>-Math Work Virtual Internship on AI</w:t>
            </w:r>
          </w:p>
          <w:p w14:paraId="6D7420D5" w14:textId="579C790C" w:rsidR="00997145" w:rsidRDefault="00997145" w:rsidP="005968B3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Oasis</w:t>
            </w:r>
            <w:r w:rsidR="00FF1D1E">
              <w:rPr>
                <w:rFonts w:ascii="Verdana" w:hAnsi="Verdana"/>
                <w:sz w:val="22"/>
              </w:rPr>
              <w:t>-</w:t>
            </w:r>
            <w:r>
              <w:rPr>
                <w:rFonts w:ascii="Verdana" w:hAnsi="Verdana"/>
                <w:sz w:val="22"/>
              </w:rPr>
              <w:t>Infobyte</w:t>
            </w:r>
            <w:r w:rsidR="00FF1D1E">
              <w:rPr>
                <w:rFonts w:ascii="Verdana" w:hAnsi="Verdana"/>
                <w:sz w:val="22"/>
              </w:rPr>
              <w:t>-</w:t>
            </w:r>
            <w:r w:rsidR="00FF1D1E">
              <w:rPr>
                <mc:AlternateContent>
                  <mc:Choice Requires="w16se">
                    <w:rFonts w:ascii="Verdana" w:hAnsi="Verdan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578"/>
                </mc:Choice>
                <mc:Fallback>
                  <w:t>🕸</w:t>
                </mc:Fallback>
              </mc:AlternateContent>
            </w:r>
            <w:r w:rsidR="00FF1D1E">
              <w:rPr>
                <w:rFonts w:ascii="Verdana" w:hAnsi="Verdana"/>
                <w:sz w:val="22"/>
              </w:rPr>
              <w:t xml:space="preserve"> Web Development</w:t>
            </w:r>
            <w:r>
              <w:rPr>
                <w:rFonts w:ascii="Verdana" w:hAnsi="Verdana"/>
                <w:sz w:val="22"/>
              </w:rPr>
              <w:t xml:space="preserve"> </w:t>
            </w:r>
          </w:p>
          <w:p w14:paraId="6061B53B" w14:textId="77777777" w:rsidR="00E43824" w:rsidRPr="00E43824" w:rsidRDefault="00E43824" w:rsidP="005968B3">
            <w:pPr>
              <w:pStyle w:val="ListParagraph"/>
              <w:rPr>
                <w:rFonts w:ascii="Verdana" w:hAnsi="Verdana"/>
                <w:sz w:val="22"/>
              </w:rPr>
            </w:pPr>
          </w:p>
          <w:p w14:paraId="6ED91C95" w14:textId="671B4AEE" w:rsidR="009A5B3C" w:rsidRPr="00E43824" w:rsidRDefault="009A5B3C" w:rsidP="005968B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E43824">
              <w:rPr>
                <w:rFonts w:ascii="Verdana" w:hAnsi="Verdana"/>
                <w:b/>
                <w:bCs/>
                <w:sz w:val="22"/>
              </w:rPr>
              <w:t>PROJECT</w:t>
            </w:r>
          </w:p>
          <w:p w14:paraId="76432F2A" w14:textId="544045FC" w:rsidR="004D3011" w:rsidRPr="00E43824" w:rsidRDefault="00FF2819" w:rsidP="002F3D79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Food delivery Website, To Do list</w:t>
            </w:r>
            <w:r w:rsidR="00FF1D1E">
              <w:rPr>
                <w:rFonts w:ascii="Verdana" w:hAnsi="Verdana"/>
                <w:sz w:val="22"/>
              </w:rPr>
              <w:t>, Portfolio, Landing page.</w:t>
            </w:r>
          </w:p>
          <w:sdt>
            <w:sdtPr>
              <w:rPr>
                <w:rFonts w:ascii="Verdana" w:hAnsi="Verdana"/>
              </w:rPr>
              <w:id w:val="1669594239"/>
              <w:placeholder>
                <w:docPart w:val="C0ED5398B38C4639A649E6549BAC67DD"/>
              </w:placeholder>
              <w:temporary/>
              <w:showingPlcHdr/>
              <w15:appearance w15:val="hidden"/>
            </w:sdtPr>
            <w:sdtContent>
              <w:p w14:paraId="0A755566" w14:textId="77777777" w:rsidR="00036450" w:rsidRPr="00C56DED" w:rsidRDefault="00180329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Style w:val="Heading2Char"/>
                    <w:rFonts w:ascii="Verdana" w:hAnsi="Verdana"/>
                    <w:b/>
                    <w:bCs/>
                    <w:caps/>
                    <w:sz w:val="28"/>
                    <w:szCs w:val="28"/>
                  </w:rPr>
                  <w:t>SKILLS</w:t>
                </w:r>
              </w:p>
            </w:sdtContent>
          </w:sdt>
          <w:p w14:paraId="502DA99F" w14:textId="77777777" w:rsidR="00036450" w:rsidRPr="006F019D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PYTHON</w:t>
            </w:r>
          </w:p>
          <w:p w14:paraId="5259D656" w14:textId="798FDBCE" w:rsidR="00855C3D" w:rsidRPr="00FF2819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JAVA</w:t>
            </w:r>
            <w:r w:rsidR="00855C3D"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SCRIPT</w:t>
            </w:r>
          </w:p>
        </w:tc>
      </w:tr>
    </w:tbl>
    <w:p w14:paraId="6D012F26" w14:textId="77777777" w:rsidR="006171F4" w:rsidRDefault="006171F4" w:rsidP="009F1B38">
      <w:pPr>
        <w:pStyle w:val="NoSpacing"/>
      </w:pPr>
    </w:p>
    <w:sectPr w:rsidR="006171F4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C6716" w14:textId="77777777" w:rsidR="00152743" w:rsidRDefault="00152743" w:rsidP="000C45FF">
      <w:r>
        <w:separator/>
      </w:r>
    </w:p>
  </w:endnote>
  <w:endnote w:type="continuationSeparator" w:id="0">
    <w:p w14:paraId="64011AB0" w14:textId="77777777" w:rsidR="00152743" w:rsidRDefault="0015274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16B0" w14:textId="77777777" w:rsidR="00152743" w:rsidRDefault="00152743" w:rsidP="000C45FF">
      <w:r>
        <w:separator/>
      </w:r>
    </w:p>
  </w:footnote>
  <w:footnote w:type="continuationSeparator" w:id="0">
    <w:p w14:paraId="73BE95D7" w14:textId="77777777" w:rsidR="00152743" w:rsidRDefault="0015274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90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3E8145" wp14:editId="01E1ACD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3177"/>
    <w:multiLevelType w:val="hybridMultilevel"/>
    <w:tmpl w:val="B914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44874"/>
    <w:multiLevelType w:val="hybridMultilevel"/>
    <w:tmpl w:val="C4F0E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7865">
    <w:abstractNumId w:val="0"/>
  </w:num>
  <w:num w:numId="2" w16cid:durableId="7860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EC"/>
    <w:rsid w:val="0000025B"/>
    <w:rsid w:val="000160C6"/>
    <w:rsid w:val="00026178"/>
    <w:rsid w:val="00036450"/>
    <w:rsid w:val="00036F4E"/>
    <w:rsid w:val="000406F0"/>
    <w:rsid w:val="00094499"/>
    <w:rsid w:val="000B4D20"/>
    <w:rsid w:val="000C17F5"/>
    <w:rsid w:val="000C45FF"/>
    <w:rsid w:val="000D07F2"/>
    <w:rsid w:val="000E3FD1"/>
    <w:rsid w:val="00112054"/>
    <w:rsid w:val="001317D8"/>
    <w:rsid w:val="001525E1"/>
    <w:rsid w:val="00152743"/>
    <w:rsid w:val="00180329"/>
    <w:rsid w:val="0019001F"/>
    <w:rsid w:val="00193EA9"/>
    <w:rsid w:val="00197991"/>
    <w:rsid w:val="001A74A5"/>
    <w:rsid w:val="001B2ABD"/>
    <w:rsid w:val="001B7070"/>
    <w:rsid w:val="001E0391"/>
    <w:rsid w:val="001E1759"/>
    <w:rsid w:val="001F1ECC"/>
    <w:rsid w:val="00204A56"/>
    <w:rsid w:val="00207836"/>
    <w:rsid w:val="0021773A"/>
    <w:rsid w:val="002375D7"/>
    <w:rsid w:val="002400EB"/>
    <w:rsid w:val="00244F32"/>
    <w:rsid w:val="00256CF7"/>
    <w:rsid w:val="00281FD5"/>
    <w:rsid w:val="002A4D74"/>
    <w:rsid w:val="002B788D"/>
    <w:rsid w:val="002D2074"/>
    <w:rsid w:val="002D6241"/>
    <w:rsid w:val="002F3D79"/>
    <w:rsid w:val="00301A98"/>
    <w:rsid w:val="00303C8E"/>
    <w:rsid w:val="0030481B"/>
    <w:rsid w:val="003156FC"/>
    <w:rsid w:val="00322330"/>
    <w:rsid w:val="00322A79"/>
    <w:rsid w:val="003254B5"/>
    <w:rsid w:val="003311AF"/>
    <w:rsid w:val="00362AAF"/>
    <w:rsid w:val="0037121F"/>
    <w:rsid w:val="00384026"/>
    <w:rsid w:val="003910D8"/>
    <w:rsid w:val="003974B8"/>
    <w:rsid w:val="003A320E"/>
    <w:rsid w:val="003A6B7D"/>
    <w:rsid w:val="003B034F"/>
    <w:rsid w:val="003B06CA"/>
    <w:rsid w:val="003B5D3A"/>
    <w:rsid w:val="003B6B36"/>
    <w:rsid w:val="003D06EF"/>
    <w:rsid w:val="003E15CC"/>
    <w:rsid w:val="003E78D1"/>
    <w:rsid w:val="004071FC"/>
    <w:rsid w:val="004154F0"/>
    <w:rsid w:val="00435072"/>
    <w:rsid w:val="00445947"/>
    <w:rsid w:val="00477BE0"/>
    <w:rsid w:val="004813B3"/>
    <w:rsid w:val="00496591"/>
    <w:rsid w:val="004C63E4"/>
    <w:rsid w:val="004D3011"/>
    <w:rsid w:val="004F7688"/>
    <w:rsid w:val="00505E0F"/>
    <w:rsid w:val="00520010"/>
    <w:rsid w:val="0052034F"/>
    <w:rsid w:val="0052223A"/>
    <w:rsid w:val="005262AC"/>
    <w:rsid w:val="00535196"/>
    <w:rsid w:val="005474E5"/>
    <w:rsid w:val="0055577B"/>
    <w:rsid w:val="005642A6"/>
    <w:rsid w:val="005968B3"/>
    <w:rsid w:val="005E39D5"/>
    <w:rsid w:val="00600670"/>
    <w:rsid w:val="0061517F"/>
    <w:rsid w:val="006171F4"/>
    <w:rsid w:val="0062123A"/>
    <w:rsid w:val="00626CC3"/>
    <w:rsid w:val="00642AEF"/>
    <w:rsid w:val="00646E75"/>
    <w:rsid w:val="00650859"/>
    <w:rsid w:val="0065717D"/>
    <w:rsid w:val="00666E65"/>
    <w:rsid w:val="00670408"/>
    <w:rsid w:val="006771D0"/>
    <w:rsid w:val="00696A1F"/>
    <w:rsid w:val="006A656E"/>
    <w:rsid w:val="006B052C"/>
    <w:rsid w:val="006B2852"/>
    <w:rsid w:val="006D4CA2"/>
    <w:rsid w:val="006E0C57"/>
    <w:rsid w:val="006F019D"/>
    <w:rsid w:val="006F1960"/>
    <w:rsid w:val="006F5757"/>
    <w:rsid w:val="00715FCB"/>
    <w:rsid w:val="00743101"/>
    <w:rsid w:val="00757151"/>
    <w:rsid w:val="00764C9F"/>
    <w:rsid w:val="00767740"/>
    <w:rsid w:val="007775E1"/>
    <w:rsid w:val="00782F82"/>
    <w:rsid w:val="007867A0"/>
    <w:rsid w:val="007927F5"/>
    <w:rsid w:val="007C79C4"/>
    <w:rsid w:val="007D7F00"/>
    <w:rsid w:val="007F151F"/>
    <w:rsid w:val="00802CA0"/>
    <w:rsid w:val="00813BD4"/>
    <w:rsid w:val="00827E9E"/>
    <w:rsid w:val="00834203"/>
    <w:rsid w:val="00855C3D"/>
    <w:rsid w:val="00865AA9"/>
    <w:rsid w:val="00883AF6"/>
    <w:rsid w:val="009260CD"/>
    <w:rsid w:val="009334C2"/>
    <w:rsid w:val="00940A66"/>
    <w:rsid w:val="00952C25"/>
    <w:rsid w:val="00956319"/>
    <w:rsid w:val="0098741F"/>
    <w:rsid w:val="00995E7F"/>
    <w:rsid w:val="00997145"/>
    <w:rsid w:val="009A06E6"/>
    <w:rsid w:val="009A5B3C"/>
    <w:rsid w:val="009C49C8"/>
    <w:rsid w:val="009D3174"/>
    <w:rsid w:val="009F1B38"/>
    <w:rsid w:val="00A05B49"/>
    <w:rsid w:val="00A11F75"/>
    <w:rsid w:val="00A2118D"/>
    <w:rsid w:val="00A221D2"/>
    <w:rsid w:val="00A50CEC"/>
    <w:rsid w:val="00AA04E6"/>
    <w:rsid w:val="00AA6AFB"/>
    <w:rsid w:val="00AB108E"/>
    <w:rsid w:val="00AB7614"/>
    <w:rsid w:val="00AD0A50"/>
    <w:rsid w:val="00AD76E2"/>
    <w:rsid w:val="00B20152"/>
    <w:rsid w:val="00B215C6"/>
    <w:rsid w:val="00B3233B"/>
    <w:rsid w:val="00B359E4"/>
    <w:rsid w:val="00B4295A"/>
    <w:rsid w:val="00B4698D"/>
    <w:rsid w:val="00B57D98"/>
    <w:rsid w:val="00B659D4"/>
    <w:rsid w:val="00B70850"/>
    <w:rsid w:val="00B8355E"/>
    <w:rsid w:val="00B94BDA"/>
    <w:rsid w:val="00B957E2"/>
    <w:rsid w:val="00B97E3E"/>
    <w:rsid w:val="00BA1F68"/>
    <w:rsid w:val="00BC34B2"/>
    <w:rsid w:val="00BE6F87"/>
    <w:rsid w:val="00C066B6"/>
    <w:rsid w:val="00C37BA1"/>
    <w:rsid w:val="00C4674C"/>
    <w:rsid w:val="00C506CF"/>
    <w:rsid w:val="00C56DED"/>
    <w:rsid w:val="00C7181F"/>
    <w:rsid w:val="00C72BED"/>
    <w:rsid w:val="00C84362"/>
    <w:rsid w:val="00C9578B"/>
    <w:rsid w:val="00CB0055"/>
    <w:rsid w:val="00CE68BD"/>
    <w:rsid w:val="00D22FAC"/>
    <w:rsid w:val="00D2522B"/>
    <w:rsid w:val="00D422DE"/>
    <w:rsid w:val="00D47D0A"/>
    <w:rsid w:val="00D52C46"/>
    <w:rsid w:val="00D5459D"/>
    <w:rsid w:val="00D85EEA"/>
    <w:rsid w:val="00DA1F4D"/>
    <w:rsid w:val="00DB5601"/>
    <w:rsid w:val="00DD172A"/>
    <w:rsid w:val="00DD342D"/>
    <w:rsid w:val="00E01D1D"/>
    <w:rsid w:val="00E0251B"/>
    <w:rsid w:val="00E03451"/>
    <w:rsid w:val="00E05668"/>
    <w:rsid w:val="00E07E5A"/>
    <w:rsid w:val="00E25A26"/>
    <w:rsid w:val="00E4381A"/>
    <w:rsid w:val="00E43824"/>
    <w:rsid w:val="00E55D74"/>
    <w:rsid w:val="00E85B5E"/>
    <w:rsid w:val="00EA0DE6"/>
    <w:rsid w:val="00EA3BBF"/>
    <w:rsid w:val="00EB3DDD"/>
    <w:rsid w:val="00EB45D5"/>
    <w:rsid w:val="00ED676A"/>
    <w:rsid w:val="00F06206"/>
    <w:rsid w:val="00F168CD"/>
    <w:rsid w:val="00F179DE"/>
    <w:rsid w:val="00F42EA6"/>
    <w:rsid w:val="00F60274"/>
    <w:rsid w:val="00F77FB9"/>
    <w:rsid w:val="00FB068F"/>
    <w:rsid w:val="00FC5F0D"/>
    <w:rsid w:val="00FF1615"/>
    <w:rsid w:val="00FF1D1E"/>
    <w:rsid w:val="00FF2819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DAF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EB45D5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UTYUNJAYA\AppData\Local\Microsoft\Office\16.0\DTS\en-US%7bB4B32137-C648-4AE8-A909-31101CA7EB23%7d\%7bBD872AA4-82B7-4ED5-9DC9-3C03DB74A43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B1E613BCD47C2A5429468D078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22D4A-F511-400C-B1D0-3D4A7B32AAF7}"/>
      </w:docPartPr>
      <w:docPartBody>
        <w:p w:rsidR="00F35C98" w:rsidRDefault="00F35C98">
          <w:pPr>
            <w:pStyle w:val="4B4B1E613BCD47C2A5429468D0789096"/>
          </w:pPr>
          <w:r w:rsidRPr="00D5459D">
            <w:t>Profile</w:t>
          </w:r>
        </w:p>
      </w:docPartBody>
    </w:docPart>
    <w:docPart>
      <w:docPartPr>
        <w:name w:val="EC594DD873A94BD9B98E8F3BFFA02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4EBA-4057-47C8-97E5-F3C23AB16A3E}"/>
      </w:docPartPr>
      <w:docPartBody>
        <w:p w:rsidR="00F35C98" w:rsidRDefault="00F35C98">
          <w:pPr>
            <w:pStyle w:val="EC594DD873A94BD9B98E8F3BFFA02499"/>
          </w:pPr>
          <w:r w:rsidRPr="00CB0055">
            <w:t>Contact</w:t>
          </w:r>
        </w:p>
      </w:docPartBody>
    </w:docPart>
    <w:docPart>
      <w:docPartPr>
        <w:name w:val="886095840BBE4B09B43D326A996D4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AF268-1B42-4AC1-86CD-06D20A34DD65}"/>
      </w:docPartPr>
      <w:docPartBody>
        <w:p w:rsidR="00F35C98" w:rsidRDefault="00F35C98">
          <w:pPr>
            <w:pStyle w:val="886095840BBE4B09B43D326A996D4413"/>
          </w:pPr>
          <w:r w:rsidRPr="004D3011">
            <w:t>EMAIL:</w:t>
          </w:r>
        </w:p>
      </w:docPartBody>
    </w:docPart>
    <w:docPart>
      <w:docPartPr>
        <w:name w:val="B119236BCAFB449F98D37C61566C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34C7-F7DC-45D0-8A3B-0F6024DF6520}"/>
      </w:docPartPr>
      <w:docPartBody>
        <w:p w:rsidR="00F35C98" w:rsidRDefault="00F35C98">
          <w:pPr>
            <w:pStyle w:val="B119236BCAFB449F98D37C61566C5D1A"/>
          </w:pPr>
          <w:r w:rsidRPr="00CB0055">
            <w:t>Hobbies</w:t>
          </w:r>
        </w:p>
      </w:docPartBody>
    </w:docPart>
    <w:docPart>
      <w:docPartPr>
        <w:name w:val="1B3FCBDBDBA9494DA28A0A17FE0DE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EA3FF-985F-4873-86B0-264762F7669A}"/>
      </w:docPartPr>
      <w:docPartBody>
        <w:p w:rsidR="00F35C98" w:rsidRDefault="00F35C98">
          <w:pPr>
            <w:pStyle w:val="1B3FCBDBDBA9494DA28A0A17FE0DE03D"/>
          </w:pPr>
          <w:r w:rsidRPr="00036450">
            <w:t>EDUCATION</w:t>
          </w:r>
        </w:p>
      </w:docPartBody>
    </w:docPart>
    <w:docPart>
      <w:docPartPr>
        <w:name w:val="07AA508901974F018F47605C1783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5FE1-8D33-4529-AE4B-999D4CECB39F}"/>
      </w:docPartPr>
      <w:docPartBody>
        <w:p w:rsidR="00F35C98" w:rsidRDefault="00F35C98">
          <w:pPr>
            <w:pStyle w:val="07AA508901974F018F47605C17833C87"/>
          </w:pPr>
          <w:r w:rsidRPr="00036450">
            <w:t>WORK EXPERIENCE</w:t>
          </w:r>
        </w:p>
      </w:docPartBody>
    </w:docPart>
    <w:docPart>
      <w:docPartPr>
        <w:name w:val="C0ED5398B38C4639A649E6549BAC6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E59A2-BB64-4365-939A-009A89058990}"/>
      </w:docPartPr>
      <w:docPartBody>
        <w:p w:rsidR="00F35C98" w:rsidRDefault="00F35C98">
          <w:pPr>
            <w:pStyle w:val="C0ED5398B38C4639A649E6549BAC67D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E0"/>
    <w:rsid w:val="00062BA2"/>
    <w:rsid w:val="005B5C71"/>
    <w:rsid w:val="0074021B"/>
    <w:rsid w:val="008516DF"/>
    <w:rsid w:val="008C70F1"/>
    <w:rsid w:val="00B7129A"/>
    <w:rsid w:val="00D03C0F"/>
    <w:rsid w:val="00DD0A26"/>
    <w:rsid w:val="00F35C98"/>
    <w:rsid w:val="00F9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91EE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4B1E613BCD47C2A5429468D0789096">
    <w:name w:val="4B4B1E613BCD47C2A5429468D0789096"/>
  </w:style>
  <w:style w:type="paragraph" w:customStyle="1" w:styleId="EC594DD873A94BD9B98E8F3BFFA02499">
    <w:name w:val="EC594DD873A94BD9B98E8F3BFFA02499"/>
  </w:style>
  <w:style w:type="paragraph" w:customStyle="1" w:styleId="886095840BBE4B09B43D326A996D4413">
    <w:name w:val="886095840BBE4B09B43D326A996D4413"/>
  </w:style>
  <w:style w:type="character" w:styleId="Hyperlink">
    <w:name w:val="Hyperlink"/>
    <w:basedOn w:val="DefaultParagraphFont"/>
    <w:uiPriority w:val="99"/>
    <w:unhideWhenUsed/>
    <w:rsid w:val="00F91EE0"/>
    <w:rPr>
      <w:color w:val="C45911" w:themeColor="accent2" w:themeShade="BF"/>
      <w:u w:val="single"/>
    </w:rPr>
  </w:style>
  <w:style w:type="paragraph" w:customStyle="1" w:styleId="B119236BCAFB449F98D37C61566C5D1A">
    <w:name w:val="B119236BCAFB449F98D37C61566C5D1A"/>
  </w:style>
  <w:style w:type="paragraph" w:customStyle="1" w:styleId="1B3FCBDBDBA9494DA28A0A17FE0DE03D">
    <w:name w:val="1B3FCBDBDBA9494DA28A0A17FE0DE03D"/>
  </w:style>
  <w:style w:type="paragraph" w:customStyle="1" w:styleId="07AA508901974F018F47605C17833C87">
    <w:name w:val="07AA508901974F018F47605C17833C87"/>
  </w:style>
  <w:style w:type="character" w:customStyle="1" w:styleId="Heading2Char">
    <w:name w:val="Heading 2 Char"/>
    <w:basedOn w:val="DefaultParagraphFont"/>
    <w:link w:val="Heading2"/>
    <w:uiPriority w:val="9"/>
    <w:rsid w:val="00F91EE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0ED5398B38C4639A649E6549BAC67DD">
    <w:name w:val="C0ED5398B38C4639A649E6549BAC6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{BD872AA4-82B7-4ED5-9DC9-3C03DB74A43B}tf00546271_win32.dotx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2022-08-26T16:24:00Z</dcterms:created>
  <dcterms:modified xsi:type="dcterms:W3CDTF">2024-01-03T15:36:00Z</dcterms:modified>
</cp:coreProperties>
</file>